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F19" w:rsidRPr="003820AC" w:rsidRDefault="003820AC" w:rsidP="00307B93">
      <w:pPr>
        <w:jc w:val="center"/>
        <w:rPr>
          <w:sz w:val="36"/>
          <w:szCs w:val="36"/>
        </w:rPr>
      </w:pPr>
      <w:r w:rsidRPr="003820AC">
        <w:rPr>
          <w:sz w:val="36"/>
          <w:szCs w:val="36"/>
        </w:rPr>
        <w:t>Mobile</w:t>
      </w:r>
      <w:r w:rsidR="00307B93" w:rsidRPr="003820AC">
        <w:rPr>
          <w:sz w:val="36"/>
          <w:szCs w:val="36"/>
        </w:rPr>
        <w:t xml:space="preserve"> </w:t>
      </w:r>
      <w:r w:rsidR="00307B93" w:rsidRPr="003820AC">
        <w:rPr>
          <w:rFonts w:hint="eastAsia"/>
          <w:sz w:val="36"/>
          <w:szCs w:val="36"/>
        </w:rPr>
        <w:t>Osci</w:t>
      </w:r>
      <w:r w:rsidR="00307B93" w:rsidRPr="003820AC">
        <w:rPr>
          <w:sz w:val="36"/>
          <w:szCs w:val="36"/>
        </w:rPr>
        <w:t>lloscop</w:t>
      </w:r>
      <w:bookmarkStart w:id="0" w:name="_GoBack"/>
      <w:bookmarkEnd w:id="0"/>
      <w:r w:rsidR="00307B93" w:rsidRPr="003820AC">
        <w:rPr>
          <w:sz w:val="36"/>
          <w:szCs w:val="36"/>
        </w:rPr>
        <w:t>e</w:t>
      </w:r>
    </w:p>
    <w:p w:rsidR="00307B93" w:rsidRPr="00E05F14" w:rsidRDefault="00307B93" w:rsidP="00307B93">
      <w:pPr>
        <w:rPr>
          <w:rFonts w:ascii="Segoe UI" w:hAnsi="Segoe UI" w:cs="Segoe UI"/>
          <w:bCs/>
          <w:color w:val="24292E"/>
          <w:shd w:val="clear" w:color="auto" w:fill="FFFFFF"/>
        </w:rPr>
      </w:pPr>
      <w:r w:rsidRPr="00307B93">
        <w:rPr>
          <w:rStyle w:val="Strong"/>
          <w:rFonts w:ascii="Segoe UI" w:hAnsi="Segoe UI" w:cs="Segoe UI"/>
          <w:b w:val="0"/>
          <w:color w:val="24292E"/>
          <w:shd w:val="clear" w:color="auto" w:fill="FFFFFF"/>
        </w:rPr>
        <w:t>CONCEPT</w:t>
      </w:r>
      <w:r w:rsidRPr="00307B93">
        <w:rPr>
          <w:rStyle w:val="Strong"/>
          <w:rFonts w:ascii="Segoe UI" w:hAnsi="Segoe UI" w:cs="Segoe UI"/>
          <w:b w:val="0"/>
          <w:color w:val="24292E"/>
          <w:shd w:val="clear" w:color="auto" w:fill="FFFFFF"/>
        </w:rPr>
        <w:t>:</w:t>
      </w:r>
      <w:r>
        <w:rPr>
          <w:rStyle w:val="Strong"/>
          <w:rFonts w:ascii="Segoe UI" w:hAnsi="Segoe UI" w:cs="Segoe UI"/>
          <w:b w:val="0"/>
          <w:color w:val="24292E"/>
          <w:shd w:val="clear" w:color="auto" w:fill="FFFFFF"/>
        </w:rPr>
        <w:t xml:space="preserve"> </w:t>
      </w:r>
      <w:r w:rsidR="004C67B6">
        <w:rPr>
          <w:rStyle w:val="Strong"/>
          <w:rFonts w:ascii="Segoe UI" w:hAnsi="Segoe UI" w:cs="Segoe UI"/>
          <w:b w:val="0"/>
          <w:color w:val="24292E"/>
          <w:shd w:val="clear" w:color="auto" w:fill="FFFFFF"/>
        </w:rPr>
        <w:t xml:space="preserve">This </w:t>
      </w:r>
      <w:r w:rsidR="00E05F14">
        <w:rPr>
          <w:rStyle w:val="Strong"/>
          <w:rFonts w:ascii="Segoe UI" w:hAnsi="Segoe UI" w:cs="Segoe UI"/>
          <w:b w:val="0"/>
          <w:color w:val="24292E"/>
          <w:shd w:val="clear" w:color="auto" w:fill="FFFFFF"/>
        </w:rPr>
        <w:t xml:space="preserve">project is a mini </w:t>
      </w:r>
      <w:r w:rsidR="004C67B6">
        <w:rPr>
          <w:rStyle w:val="Strong"/>
          <w:rFonts w:ascii="Segoe UI" w:hAnsi="Segoe UI" w:cs="Segoe UI"/>
          <w:b w:val="0"/>
          <w:color w:val="24292E"/>
          <w:shd w:val="clear" w:color="auto" w:fill="FFFFFF"/>
        </w:rPr>
        <w:t>digital oscilloscope</w:t>
      </w:r>
      <w:r w:rsidR="00E05F14">
        <w:rPr>
          <w:rStyle w:val="Strong"/>
          <w:rFonts w:ascii="Segoe UI" w:hAnsi="Segoe UI" w:cs="Segoe UI"/>
          <w:b w:val="0"/>
          <w:color w:val="24292E"/>
          <w:shd w:val="clear" w:color="auto" w:fill="FFFFFF"/>
        </w:rPr>
        <w:t xml:space="preserve">. This mobile oscilloscope allows users do the measuring anywhere they want. This oscilloscope </w:t>
      </w:r>
      <w:r>
        <w:rPr>
          <w:rStyle w:val="Strong"/>
          <w:rFonts w:ascii="Segoe UI" w:hAnsi="Segoe UI" w:cs="Segoe UI"/>
          <w:b w:val="0"/>
          <w:color w:val="24292E"/>
          <w:shd w:val="clear" w:color="auto" w:fill="FFFFFF"/>
        </w:rPr>
        <w:t>is based on ATMEGA</w:t>
      </w:r>
      <w:r w:rsidR="004C67B6">
        <w:rPr>
          <w:rStyle w:val="Strong"/>
          <w:rFonts w:ascii="Segoe UI" w:hAnsi="Segoe UI" w:cs="Segoe UI"/>
          <w:b w:val="0"/>
          <w:color w:val="24292E"/>
          <w:shd w:val="clear" w:color="auto" w:fill="FFFFFF"/>
        </w:rPr>
        <w:t xml:space="preserve">328 chip and built in A/D converter. Also, there is a LCD connects with the chip to display the wave of the signal and some values of it, such as frequency or </w:t>
      </w:r>
      <w:proofErr w:type="spellStart"/>
      <w:r w:rsidR="004C67B6">
        <w:rPr>
          <w:rStyle w:val="Strong"/>
          <w:rFonts w:ascii="Segoe UI" w:hAnsi="Segoe UI" w:cs="Segoe UI"/>
          <w:b w:val="0"/>
          <w:color w:val="24292E"/>
          <w:shd w:val="clear" w:color="auto" w:fill="FFFFFF"/>
        </w:rPr>
        <w:t>Vpp</w:t>
      </w:r>
      <w:proofErr w:type="spellEnd"/>
      <w:r w:rsidR="004C67B6">
        <w:rPr>
          <w:rStyle w:val="Strong"/>
          <w:rFonts w:ascii="Segoe UI" w:hAnsi="Segoe UI" w:cs="Segoe UI"/>
          <w:b w:val="0"/>
          <w:color w:val="24292E"/>
          <w:shd w:val="clear" w:color="auto" w:fill="FFFFFF"/>
        </w:rPr>
        <w:t xml:space="preserve">. </w:t>
      </w:r>
    </w:p>
    <w:p w:rsidR="00307B93" w:rsidRDefault="00503F75" w:rsidP="00503F75">
      <w:r w:rsidRPr="00503F75">
        <w:rPr>
          <w:rStyle w:val="Strong"/>
          <w:rFonts w:ascii="Segoe UI" w:hAnsi="Segoe UI" w:cs="Segoe UI"/>
          <w:noProof/>
          <w:color w:val="24292E"/>
          <w:shd w:val="clear" w:color="auto" w:fill="FFFFFF"/>
        </w:rPr>
        <w:drawing>
          <wp:inline distT="0" distB="0" distL="0" distR="0">
            <wp:extent cx="5943600" cy="4457700"/>
            <wp:effectExtent l="0" t="0" r="0" b="0"/>
            <wp:docPr id="1" name="Picture 1" descr="\\khensu\Home04\luzhe\Desktop\336\IMG_28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ensu\Home04\luzhe\Desktop\336\IMG_2877.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666D58" w:rsidRDefault="00503F75" w:rsidP="00503F75">
      <w:r>
        <w:t xml:space="preserve">This schematic shows the input which could be an AC power or some circuit connects with the ATMEGA328 chip through a 100u capacitor. Also, there is a 50k </w:t>
      </w:r>
      <w:r>
        <w:rPr>
          <w:rFonts w:hint="eastAsia"/>
        </w:rPr>
        <w:t>po</w:t>
      </w:r>
      <w:r>
        <w:t xml:space="preserve">tentiometer to adjust the signal wave to the center of the screen. Then there are three pins of this chip, one is </w:t>
      </w:r>
      <w:r w:rsidR="00666D58">
        <w:t>to hold the wave and other two are increasing or decreasing the speed of the signal. Then there are three pins connects with LCD to display the signal wave and value of this signal.</w:t>
      </w:r>
    </w:p>
    <w:p w:rsidR="00503F75" w:rsidRDefault="00666D58" w:rsidP="00503F75">
      <w:r>
        <w:t xml:space="preserve">For the programming, we are going to use the library of LCD which is called u8glib to control the LCD. Also, we will use the build-in function </w:t>
      </w:r>
      <w:proofErr w:type="spellStart"/>
      <w:proofErr w:type="gramStart"/>
      <w:r>
        <w:t>analogRead</w:t>
      </w:r>
      <w:proofErr w:type="spellEnd"/>
      <w:r>
        <w:t>(</w:t>
      </w:r>
      <w:proofErr w:type="gramEnd"/>
      <w:r>
        <w:t xml:space="preserve">) to read the value from the part that we want to measure and give the value to the chip.  </w:t>
      </w:r>
    </w:p>
    <w:p w:rsidR="00666D58" w:rsidRDefault="00666D58" w:rsidP="00503F75">
      <w:r>
        <w:t>Components:</w:t>
      </w:r>
    </w:p>
    <w:p w:rsidR="00666D58" w:rsidRDefault="00666D58" w:rsidP="00503F75">
      <w:r>
        <w:t>Atmega328-au</w:t>
      </w:r>
    </w:p>
    <w:p w:rsidR="00666D58" w:rsidRDefault="00666D58" w:rsidP="00503F75">
      <w:proofErr w:type="gramStart"/>
      <w:r>
        <w:lastRenderedPageBreak/>
        <w:t>LCD12864(</w:t>
      </w:r>
      <w:proofErr w:type="gramEnd"/>
      <w:r>
        <w:t>ST7920)</w:t>
      </w:r>
    </w:p>
    <w:p w:rsidR="00666D58" w:rsidRDefault="00666D58" w:rsidP="00503F75">
      <w:proofErr w:type="gramStart"/>
      <w:r>
        <w:t>Capacitor(</w:t>
      </w:r>
      <w:proofErr w:type="gramEnd"/>
      <w:r>
        <w:t>100u,25V)(0.1u)</w:t>
      </w:r>
      <w:proofErr w:type="spellStart"/>
      <w:r>
        <w:t>os</w:t>
      </w:r>
      <w:proofErr w:type="spellEnd"/>
    </w:p>
    <w:p w:rsidR="00666D58" w:rsidRDefault="00666D58" w:rsidP="00503F75">
      <w:proofErr w:type="gramStart"/>
      <w:r>
        <w:t>Potentiometer(</w:t>
      </w:r>
      <w:proofErr w:type="gramEnd"/>
      <w:r>
        <w:t>50K)</w:t>
      </w:r>
    </w:p>
    <w:p w:rsidR="00666D58" w:rsidRDefault="00666D58" w:rsidP="00503F75">
      <w:proofErr w:type="gramStart"/>
      <w:r>
        <w:t>Switches(</w:t>
      </w:r>
      <w:proofErr w:type="gramEnd"/>
      <w:r>
        <w:t>3)</w:t>
      </w:r>
    </w:p>
    <w:p w:rsidR="00666D58" w:rsidRDefault="00666D58" w:rsidP="00503F75">
      <w:r>
        <w:t xml:space="preserve">Battery </w:t>
      </w:r>
      <w:r>
        <w:rPr>
          <w:rFonts w:hint="eastAsia"/>
        </w:rPr>
        <w:t>Holder</w:t>
      </w:r>
    </w:p>
    <w:p w:rsidR="00666D58" w:rsidRDefault="00666D58" w:rsidP="00503F75">
      <w:pPr>
        <w:rPr>
          <w:rFonts w:hint="eastAsia"/>
        </w:rPr>
      </w:pPr>
      <w:r>
        <w:t>O</w:t>
      </w:r>
      <w:r w:rsidRPr="00666D58">
        <w:t>scillator</w:t>
      </w:r>
    </w:p>
    <w:sectPr w:rsidR="00666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B93"/>
    <w:rsid w:val="00307B93"/>
    <w:rsid w:val="003820AC"/>
    <w:rsid w:val="004C67B6"/>
    <w:rsid w:val="00503F75"/>
    <w:rsid w:val="00666D58"/>
    <w:rsid w:val="00AE2F19"/>
    <w:rsid w:val="00E05F14"/>
    <w:rsid w:val="00E81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5B65A"/>
  <w15:chartTrackingRefBased/>
  <w15:docId w15:val="{E3930517-FA79-489B-97BE-FD9C72FC2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07B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2482E600</Template>
  <TotalTime>119</TotalTime>
  <Pages>2</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Lu</dc:creator>
  <cp:keywords/>
  <dc:description/>
  <cp:lastModifiedBy>Zhe Lu</cp:lastModifiedBy>
  <cp:revision>2</cp:revision>
  <dcterms:created xsi:type="dcterms:W3CDTF">2017-11-02T05:06:00Z</dcterms:created>
  <dcterms:modified xsi:type="dcterms:W3CDTF">2017-11-02T07:05:00Z</dcterms:modified>
</cp:coreProperties>
</file>